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AA67" w14:textId="77777777" w:rsidR="000E2609" w:rsidRPr="00B64748" w:rsidRDefault="000E2609" w:rsidP="000E2609">
      <w:pPr>
        <w:tabs>
          <w:tab w:val="left" w:pos="2955"/>
          <w:tab w:val="left" w:pos="3540"/>
          <w:tab w:val="center" w:pos="5400"/>
        </w:tabs>
        <w:jc w:val="center"/>
        <w:rPr>
          <w:rFonts w:ascii="Century Gothic" w:hAnsi="Century Gothic"/>
          <w:b/>
          <w:smallCaps/>
          <w:noProof/>
          <w:color w:val="000000" w:themeColor="text1"/>
          <w:spacing w:val="40"/>
          <w:sz w:val="44"/>
          <w:szCs w:val="48"/>
        </w:rPr>
      </w:pPr>
      <w:r w:rsidRPr="00B64748">
        <w:rPr>
          <w:rFonts w:ascii="Century Gothic" w:hAnsi="Century Gothic" w:cs="Arial"/>
          <w:b/>
          <w:smallCaps/>
          <w:color w:val="000000" w:themeColor="text1"/>
          <w:spacing w:val="40"/>
          <w:sz w:val="44"/>
          <w:szCs w:val="48"/>
        </w:rPr>
        <w:t>Pubudu Wijesooriya</w:t>
      </w:r>
    </w:p>
    <w:p w14:paraId="2592EC17" w14:textId="77777777" w:rsidR="000E2609" w:rsidRPr="00B64748" w:rsidRDefault="000E2609" w:rsidP="000E2609">
      <w:pPr>
        <w:pStyle w:val="PlainText"/>
        <w:jc w:val="center"/>
        <w:rPr>
          <w:rFonts w:ascii="Century Gothic" w:eastAsia="MS Mincho" w:hAnsi="Century Gothic" w:cs="Arial"/>
          <w:spacing w:val="10"/>
        </w:rPr>
      </w:pPr>
      <w:bookmarkStart w:id="0" w:name="_Hlk76299111"/>
      <w:r w:rsidRPr="00B64748">
        <w:rPr>
          <w:rStyle w:val="emoji"/>
          <w:rFonts w:ascii="Segoe UI Emoji" w:hAnsi="Segoe UI Emoji" w:cs="Segoe UI Emoji"/>
        </w:rPr>
        <w:t>📍</w:t>
      </w:r>
      <w:bookmarkEnd w:id="0"/>
      <w:r w:rsidRPr="00B64748">
        <w:rPr>
          <w:rFonts w:ascii="Century Gothic" w:eastAsia="MS Mincho" w:hAnsi="Century Gothic" w:cs="Arial"/>
          <w:spacing w:val="10"/>
        </w:rPr>
        <w:t xml:space="preserve"> Omaha, NE </w:t>
      </w:r>
      <w:r w:rsidRPr="00B64748">
        <w:rPr>
          <w:rFonts w:ascii="Century Gothic" w:eastAsia="MS Mincho" w:hAnsi="Century Gothic" w:cs="Arial"/>
          <w:spacing w:val="10"/>
        </w:rPr>
        <w:br/>
      </w:r>
      <w:bookmarkStart w:id="1" w:name="_Hlk76299117"/>
      <w:bookmarkStart w:id="2" w:name="_Hlk76299740"/>
      <w:r w:rsidRPr="00B64748">
        <w:rPr>
          <w:rFonts w:ascii="Wingdings" w:hAnsi="Wingdings"/>
          <w:noProof/>
          <w:sz w:val="24"/>
          <w:szCs w:val="24"/>
        </w:rPr>
        <w:t>)</w:t>
      </w:r>
      <w:bookmarkEnd w:id="1"/>
      <w:r w:rsidRPr="00B64748">
        <w:rPr>
          <w:rFonts w:ascii="Century Gothic" w:hAnsi="Century Gothic"/>
          <w:noProof/>
          <w:sz w:val="24"/>
          <w:szCs w:val="24"/>
        </w:rPr>
        <w:t xml:space="preserve"> </w:t>
      </w:r>
      <w:bookmarkEnd w:id="2"/>
      <w:r w:rsidRPr="00B64748">
        <w:rPr>
          <w:rFonts w:ascii="Century Gothic" w:hAnsi="Century Gothic"/>
          <w:noProof/>
        </w:rPr>
        <w:t>(402) 939 9772</w:t>
      </w:r>
      <w:r w:rsidRPr="00B64748">
        <w:rPr>
          <w:rFonts w:ascii="Century Gothic" w:eastAsia="MS Mincho" w:hAnsi="Century Gothic" w:cs="Arial"/>
          <w:spacing w:val="10"/>
        </w:rPr>
        <w:t xml:space="preserve"> | </w:t>
      </w:r>
      <w:bookmarkStart w:id="3" w:name="_Hlk76299392"/>
      <w:bookmarkStart w:id="4" w:name="_Hlk76299275"/>
      <w:bookmarkStart w:id="5" w:name="_Hlk76299451"/>
      <w:r w:rsidRPr="00B64748">
        <w:rPr>
          <w:rFonts w:ascii="Wingdings" w:hAnsi="Wingdings" w:cs="Times New Roman"/>
          <w:noProof/>
          <w:sz w:val="24"/>
          <w:szCs w:val="24"/>
        </w:rPr>
        <w:sym w:font="Wingdings" w:char="F02A"/>
      </w:r>
      <w:bookmarkEnd w:id="3"/>
      <w:r w:rsidRPr="00B64748">
        <w:rPr>
          <w:rFonts w:ascii="Century Gothic" w:hAnsi="Century Gothic"/>
          <w:noProof/>
        </w:rPr>
        <w:t xml:space="preserve"> </w:t>
      </w:r>
      <w:bookmarkEnd w:id="4"/>
      <w:r w:rsidRPr="00B64748">
        <w:rPr>
          <w:rFonts w:ascii="Century Gothic" w:hAnsi="Century Gothic"/>
          <w:noProof/>
        </w:rPr>
        <w:fldChar w:fldCharType="begin"/>
      </w:r>
      <w:r w:rsidRPr="00B64748">
        <w:rPr>
          <w:rFonts w:ascii="Century Gothic" w:hAnsi="Century Gothic"/>
          <w:noProof/>
        </w:rPr>
        <w:instrText xml:space="preserve"> HYPERLINK "mailto:pubudusupun@gmail.com" </w:instrText>
      </w:r>
      <w:r w:rsidRPr="00B64748">
        <w:rPr>
          <w:rFonts w:ascii="Century Gothic" w:hAnsi="Century Gothic"/>
          <w:noProof/>
        </w:rPr>
      </w:r>
      <w:r w:rsidRPr="00B64748">
        <w:rPr>
          <w:rFonts w:ascii="Century Gothic" w:hAnsi="Century Gothic"/>
          <w:noProof/>
        </w:rPr>
        <w:fldChar w:fldCharType="separate"/>
      </w:r>
      <w:r w:rsidRPr="00B64748">
        <w:rPr>
          <w:rStyle w:val="Hyperlink"/>
          <w:rFonts w:ascii="Century Gothic" w:hAnsi="Century Gothic"/>
          <w:noProof/>
        </w:rPr>
        <w:t>pubudusupun@gmail.com</w:t>
      </w:r>
      <w:r w:rsidRPr="00B64748">
        <w:rPr>
          <w:rFonts w:ascii="Century Gothic" w:hAnsi="Century Gothic"/>
          <w:noProof/>
        </w:rPr>
        <w:fldChar w:fldCharType="end"/>
      </w:r>
      <w:bookmarkEnd w:id="5"/>
      <w:r w:rsidRPr="00B64748">
        <w:rPr>
          <w:rFonts w:ascii="Century Gothic" w:eastAsia="MS Mincho" w:hAnsi="Century Gothic" w:cs="Arial"/>
          <w:spacing w:val="10"/>
        </w:rPr>
        <w:t xml:space="preserve"> | </w:t>
      </w:r>
      <w:bookmarkStart w:id="6" w:name="_Hlk76299171"/>
      <w:r w:rsidRPr="00B64748">
        <w:rPr>
          <w:rFonts w:ascii="Century Gothic" w:hAnsi="Century Gothic"/>
          <w:noProof/>
        </w:rPr>
        <w:drawing>
          <wp:inline distT="0" distB="0" distL="0" distR="0" wp14:anchorId="636A0B2D" wp14:editId="763BAF89">
            <wp:extent cx="155448" cy="155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748">
        <w:rPr>
          <w:rFonts w:ascii="Century Gothic" w:hAnsi="Century Gothic"/>
          <w:noProof/>
        </w:rPr>
        <w:t xml:space="preserve"> </w:t>
      </w:r>
      <w:bookmarkEnd w:id="6"/>
      <w:r w:rsidRPr="00B64748">
        <w:rPr>
          <w:rFonts w:ascii="Century Gothic" w:hAnsi="Century Gothic"/>
          <w:noProof/>
        </w:rPr>
        <w:fldChar w:fldCharType="begin"/>
      </w:r>
      <w:r w:rsidRPr="00B64748">
        <w:rPr>
          <w:rFonts w:ascii="Century Gothic" w:hAnsi="Century Gothic"/>
          <w:noProof/>
        </w:rPr>
        <w:instrText xml:space="preserve"> HYPERLINK "http://www.linkedin.com/in/pubudu-wijesooriya/" </w:instrText>
      </w:r>
      <w:r w:rsidRPr="00B64748">
        <w:rPr>
          <w:rFonts w:ascii="Century Gothic" w:hAnsi="Century Gothic"/>
          <w:noProof/>
        </w:rPr>
      </w:r>
      <w:r w:rsidRPr="00B64748">
        <w:rPr>
          <w:rFonts w:ascii="Century Gothic" w:hAnsi="Century Gothic"/>
          <w:noProof/>
        </w:rPr>
        <w:fldChar w:fldCharType="separate"/>
      </w:r>
      <w:r w:rsidRPr="00B64748">
        <w:rPr>
          <w:rStyle w:val="Hyperlink"/>
          <w:rFonts w:ascii="Century Gothic" w:hAnsi="Century Gothic"/>
          <w:noProof/>
        </w:rPr>
        <w:t>www.linkedin.com/in/pubudu-wijesooriya/</w:t>
      </w:r>
      <w:r w:rsidRPr="00B64748">
        <w:rPr>
          <w:rFonts w:ascii="Century Gothic" w:hAnsi="Century Gothic"/>
          <w:noProof/>
        </w:rPr>
        <w:fldChar w:fldCharType="end"/>
      </w:r>
      <w:r w:rsidRPr="00B64748">
        <w:rPr>
          <w:rFonts w:ascii="Century Gothic" w:hAnsi="Century Gothic"/>
          <w:noProof/>
        </w:rPr>
        <w:t xml:space="preserve">  </w:t>
      </w:r>
      <w:r w:rsidRPr="00B64748">
        <w:rPr>
          <w:rFonts w:ascii="Century Gothic" w:eastAsia="MS Mincho" w:hAnsi="Century Gothic" w:cs="Arial"/>
          <w:spacing w:val="10"/>
        </w:rPr>
        <w:t xml:space="preserve"> </w:t>
      </w:r>
    </w:p>
    <w:p w14:paraId="1077EA74" w14:textId="77777777" w:rsidR="000E2609" w:rsidRPr="00B64748" w:rsidRDefault="00000000" w:rsidP="000E2609">
      <w:pPr>
        <w:pStyle w:val="PlainText"/>
        <w:jc w:val="center"/>
        <w:rPr>
          <w:rStyle w:val="Hyperlink"/>
          <w:rFonts w:ascii="Century Gothic" w:eastAsia="MS Mincho" w:hAnsi="Century Gothic" w:cs="Arial"/>
          <w:spacing w:val="10"/>
          <w:sz w:val="18"/>
          <w:szCs w:val="18"/>
        </w:rPr>
      </w:pPr>
      <w:hyperlink r:id="rId8" w:history="1">
        <w:r w:rsidR="000E2609" w:rsidRPr="00B64748">
          <w:rPr>
            <w:rStyle w:val="Hyperlink"/>
            <w:rFonts w:ascii="Century Gothic" w:eastAsia="MS Mincho" w:hAnsi="Century Gothic" w:cs="Arial"/>
            <w:spacing w:val="10"/>
            <w:sz w:val="18"/>
            <w:szCs w:val="18"/>
          </w:rPr>
          <w:t>www.pubudus.com</w:t>
        </w:r>
      </w:hyperlink>
      <w:r w:rsidR="000E2609" w:rsidRPr="00B64748">
        <w:rPr>
          <w:rStyle w:val="Hyperlink"/>
          <w:rFonts w:ascii="Century Gothic" w:eastAsia="MS Mincho" w:hAnsi="Century Gothic" w:cs="Arial"/>
          <w:spacing w:val="10"/>
          <w:sz w:val="18"/>
          <w:szCs w:val="18"/>
        </w:rPr>
        <w:t xml:space="preserve"> </w:t>
      </w:r>
    </w:p>
    <w:p w14:paraId="3BCFAEE7" w14:textId="77777777" w:rsidR="000E2609" w:rsidRPr="00B64748" w:rsidRDefault="000E2609" w:rsidP="001A6482">
      <w:pPr>
        <w:pStyle w:val="PlainText"/>
        <w:pBdr>
          <w:bottom w:val="single" w:sz="4" w:space="1" w:color="auto"/>
        </w:pBdr>
        <w:spacing w:after="120"/>
        <w:jc w:val="center"/>
        <w:rPr>
          <w:rFonts w:ascii="Century Gothic" w:eastAsia="MS Mincho" w:hAnsi="Century Gothic" w:cs="Arial"/>
          <w:color w:val="0563C1" w:themeColor="hyperlink"/>
          <w:spacing w:val="10"/>
          <w:sz w:val="18"/>
          <w:szCs w:val="18"/>
          <w:u w:val="single"/>
        </w:rPr>
      </w:pPr>
    </w:p>
    <w:p w14:paraId="66F73C65" w14:textId="2C253C80" w:rsidR="000F1973" w:rsidRPr="00E21EC1" w:rsidRDefault="00E21EC1" w:rsidP="001A6482">
      <w:pPr>
        <w:spacing w:before="160" w:after="240" w:line="240" w:lineRule="auto"/>
        <w:jc w:val="center"/>
        <w:rPr>
          <w:rFonts w:asciiTheme="minorHAnsi" w:eastAsia="MS Mincho" w:hAnsiTheme="minorHAnsi" w:cstheme="minorHAnsi"/>
          <w:b/>
          <w:iCs/>
          <w:sz w:val="32"/>
          <w:szCs w:val="32"/>
        </w:rPr>
      </w:pPr>
      <w:r w:rsidRPr="00E21EC1">
        <w:rPr>
          <w:rFonts w:asciiTheme="minorHAnsi" w:eastAsia="MS Mincho" w:hAnsiTheme="minorHAnsi" w:cstheme="minorHAnsi"/>
          <w:b/>
          <w:iCs/>
          <w:sz w:val="32"/>
          <w:szCs w:val="32"/>
        </w:rPr>
        <w:t>{Position}</w:t>
      </w:r>
      <w:r w:rsidR="009D3453" w:rsidRPr="00E21EC1">
        <w:rPr>
          <w:rFonts w:asciiTheme="minorHAnsi" w:eastAsia="MS Mincho" w:hAnsiTheme="minorHAnsi" w:cstheme="minorHAnsi"/>
          <w:b/>
          <w:iCs/>
          <w:sz w:val="32"/>
          <w:szCs w:val="32"/>
        </w:rPr>
        <w:t xml:space="preserve"> </w:t>
      </w:r>
      <w:bookmarkStart w:id="7" w:name="_Hlk485964658"/>
      <w:bookmarkStart w:id="8" w:name="_Hlk484017558"/>
      <w:r w:rsidR="009D3453" w:rsidRPr="00E21EC1">
        <w:rPr>
          <w:rFonts w:asciiTheme="minorHAnsi" w:eastAsia="MS Mincho" w:hAnsiTheme="minorHAnsi" w:cstheme="minorHAnsi"/>
          <w:b/>
          <w:iCs/>
          <w:sz w:val="32"/>
          <w:szCs w:val="32"/>
        </w:rPr>
        <w:t>|</w:t>
      </w:r>
      <w:bookmarkEnd w:id="7"/>
      <w:r w:rsidR="009D3453" w:rsidRPr="00E21EC1">
        <w:rPr>
          <w:rFonts w:asciiTheme="minorHAnsi" w:eastAsia="MS Mincho" w:hAnsiTheme="minorHAnsi" w:cstheme="minorHAnsi"/>
          <w:b/>
          <w:iCs/>
          <w:sz w:val="32"/>
          <w:szCs w:val="32"/>
        </w:rPr>
        <w:t xml:space="preserve"> </w:t>
      </w:r>
      <w:bookmarkEnd w:id="8"/>
      <w:r w:rsidRPr="00E21EC1">
        <w:rPr>
          <w:rFonts w:asciiTheme="minorHAnsi" w:eastAsia="MS Mincho" w:hAnsiTheme="minorHAnsi" w:cstheme="minorHAnsi"/>
          <w:b/>
          <w:iCs/>
          <w:sz w:val="32"/>
          <w:szCs w:val="32"/>
        </w:rPr>
        <w:t>{Company}</w:t>
      </w:r>
    </w:p>
    <w:p w14:paraId="35D4DB6A" w14:textId="11CD0A92" w:rsidR="00F13748" w:rsidRPr="00E21EC1" w:rsidRDefault="00E21EC1" w:rsidP="00F13748">
      <w:pPr>
        <w:spacing w:after="120"/>
        <w:rPr>
          <w:rFonts w:ascii="Verdana" w:hAnsi="Verdana"/>
          <w:sz w:val="18"/>
          <w:szCs w:val="20"/>
        </w:rPr>
      </w:pPr>
      <w:r w:rsidRPr="00E21EC1">
        <w:rPr>
          <w:rFonts w:ascii="Verdana" w:hAnsi="Verdana"/>
          <w:sz w:val="18"/>
          <w:szCs w:val="20"/>
        </w:rPr>
        <w:t>{Date}</w:t>
      </w:r>
    </w:p>
    <w:p w14:paraId="3B0CBC4E" w14:textId="72A0C4F0" w:rsidR="00703B0F" w:rsidRPr="00B64748" w:rsidRDefault="00703B0F" w:rsidP="00F13748">
      <w:pPr>
        <w:spacing w:after="120"/>
        <w:rPr>
          <w:rFonts w:ascii="Verdana" w:hAnsi="Verdana"/>
          <w:color w:val="FF0000"/>
          <w:sz w:val="18"/>
          <w:szCs w:val="20"/>
        </w:rPr>
      </w:pPr>
    </w:p>
    <w:p w14:paraId="1CB02BC4" w14:textId="7E67B1BA" w:rsidR="00703B0F" w:rsidRPr="00E21EC1" w:rsidRDefault="00E21EC1" w:rsidP="00703B0F">
      <w:pPr>
        <w:spacing w:after="0"/>
        <w:rPr>
          <w:rFonts w:ascii="Verdana" w:hAnsi="Verdana"/>
          <w:sz w:val="18"/>
          <w:szCs w:val="20"/>
        </w:rPr>
      </w:pPr>
      <w:r w:rsidRPr="00E21EC1">
        <w:rPr>
          <w:rFonts w:ascii="Verdana" w:hAnsi="Verdana"/>
          <w:sz w:val="18"/>
          <w:szCs w:val="20"/>
        </w:rPr>
        <w:t>{Company}</w:t>
      </w:r>
    </w:p>
    <w:p w14:paraId="399A4B89" w14:textId="41F8F320" w:rsidR="00703B0F" w:rsidRPr="00B64748" w:rsidRDefault="00703B0F" w:rsidP="00703B0F">
      <w:pPr>
        <w:spacing w:after="0"/>
        <w:rPr>
          <w:rFonts w:ascii="Verdana" w:hAnsi="Verdana"/>
          <w:color w:val="FF0000"/>
          <w:sz w:val="18"/>
          <w:szCs w:val="20"/>
        </w:rPr>
      </w:pPr>
      <w:r w:rsidRPr="00B64748">
        <w:rPr>
          <w:rFonts w:ascii="Verdana" w:hAnsi="Verdana"/>
          <w:color w:val="FF0000"/>
          <w:sz w:val="18"/>
          <w:szCs w:val="20"/>
        </w:rPr>
        <w:t>Address</w:t>
      </w:r>
    </w:p>
    <w:p w14:paraId="0693F7B5" w14:textId="7BB8F13E" w:rsidR="00703B0F" w:rsidRPr="00B64748" w:rsidRDefault="00703B0F" w:rsidP="00703B0F">
      <w:pPr>
        <w:spacing w:after="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color w:val="FF0000"/>
          <w:sz w:val="18"/>
          <w:szCs w:val="20"/>
        </w:rPr>
        <w:t>City, State</w:t>
      </w:r>
    </w:p>
    <w:p w14:paraId="41F23A7D" w14:textId="77777777" w:rsidR="00F13748" w:rsidRPr="00B64748" w:rsidRDefault="00F13748" w:rsidP="00F13748">
      <w:pPr>
        <w:spacing w:after="120"/>
        <w:rPr>
          <w:rFonts w:ascii="Verdana" w:hAnsi="Verdana"/>
          <w:sz w:val="18"/>
          <w:szCs w:val="20"/>
        </w:rPr>
      </w:pPr>
    </w:p>
    <w:p w14:paraId="4053AED3" w14:textId="17A4B370" w:rsidR="000E2609" w:rsidRPr="00B64748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 xml:space="preserve">Dear </w:t>
      </w:r>
      <w:r w:rsidR="00E21EC1">
        <w:rPr>
          <w:rFonts w:ascii="Verdana" w:hAnsi="Verdana"/>
          <w:sz w:val="18"/>
          <w:szCs w:val="20"/>
        </w:rPr>
        <w:t>{Manager}</w:t>
      </w:r>
      <w:r w:rsidRPr="000E2609">
        <w:rPr>
          <w:rFonts w:ascii="Verdana" w:hAnsi="Verdana"/>
          <w:sz w:val="18"/>
          <w:szCs w:val="20"/>
        </w:rPr>
        <w:t>,</w:t>
      </w:r>
    </w:p>
    <w:p w14:paraId="62F276B3" w14:textId="77777777" w:rsidR="000E2609" w:rsidRPr="000E2609" w:rsidRDefault="000E2609" w:rsidP="000E2609">
      <w:pPr>
        <w:spacing w:after="120"/>
        <w:rPr>
          <w:rFonts w:ascii="Verdana" w:hAnsi="Verdana"/>
          <w:sz w:val="18"/>
          <w:szCs w:val="20"/>
        </w:rPr>
      </w:pPr>
    </w:p>
    <w:p w14:paraId="34B1F10E" w14:textId="466535AE" w:rsidR="00B64748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 xml:space="preserve">Please consider my enclosed resume and credentials as my application for the </w:t>
      </w:r>
      <w:r w:rsidR="00E21EC1" w:rsidRPr="00E21EC1">
        <w:rPr>
          <w:rFonts w:ascii="Verdana" w:hAnsi="Verdana"/>
          <w:sz w:val="18"/>
          <w:szCs w:val="20"/>
        </w:rPr>
        <w:t>{Position}</w:t>
      </w:r>
      <w:r w:rsidRPr="00E21EC1">
        <w:rPr>
          <w:rFonts w:ascii="Verdana" w:hAnsi="Verdana"/>
          <w:sz w:val="18"/>
          <w:szCs w:val="20"/>
        </w:rPr>
        <w:t xml:space="preserve"> </w:t>
      </w:r>
      <w:r w:rsidRPr="000E2609">
        <w:rPr>
          <w:rFonts w:ascii="Verdana" w:hAnsi="Verdana"/>
          <w:sz w:val="18"/>
          <w:szCs w:val="20"/>
        </w:rPr>
        <w:t xml:space="preserve">position at </w:t>
      </w:r>
      <w:r w:rsidR="00E21EC1" w:rsidRPr="00E21EC1">
        <w:rPr>
          <w:rFonts w:ascii="Verdana" w:hAnsi="Verdana"/>
          <w:sz w:val="18"/>
          <w:szCs w:val="20"/>
        </w:rPr>
        <w:t>{Company}</w:t>
      </w:r>
      <w:r w:rsidRPr="00E21EC1">
        <w:rPr>
          <w:rFonts w:ascii="Verdana" w:hAnsi="Verdana"/>
          <w:sz w:val="18"/>
          <w:szCs w:val="20"/>
        </w:rPr>
        <w:t xml:space="preserve">. </w:t>
      </w:r>
      <w:r w:rsidRPr="000E2609">
        <w:rPr>
          <w:rFonts w:ascii="Verdana" w:hAnsi="Verdana"/>
          <w:sz w:val="18"/>
          <w:szCs w:val="20"/>
        </w:rPr>
        <w:t xml:space="preserve">A review of my qualifications showcases my experience developing and implementing high-performance applications and solutions. My track record demonstrates continued success in analyzing complex technical problems and creating innovative solutions to meet business needs. </w:t>
      </w:r>
    </w:p>
    <w:p w14:paraId="6566A4C0" w14:textId="6CD75980" w:rsidR="000E2609" w:rsidRPr="000E2609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 xml:space="preserve">Clients and colleagues know me as a skilled communicator and collaborator who consistently delivers high-quality results with a customer-centric approach. I am confident </w:t>
      </w:r>
      <w:r w:rsidR="00B64748">
        <w:rPr>
          <w:rFonts w:ascii="Verdana" w:hAnsi="Verdana"/>
          <w:sz w:val="18"/>
          <w:szCs w:val="20"/>
        </w:rPr>
        <w:t xml:space="preserve">that </w:t>
      </w:r>
      <w:r w:rsidRPr="000E2609">
        <w:rPr>
          <w:rFonts w:ascii="Verdana" w:hAnsi="Verdana"/>
          <w:sz w:val="18"/>
          <w:szCs w:val="20"/>
        </w:rPr>
        <w:t xml:space="preserve">my passion, academic background, cross-functional leadership skills, and transformational initiatives will make me an excellent addition to your team as your </w:t>
      </w:r>
      <w:r w:rsidR="00E21EC1" w:rsidRPr="00E21EC1">
        <w:rPr>
          <w:rFonts w:ascii="Verdana" w:hAnsi="Verdana"/>
          <w:sz w:val="18"/>
          <w:szCs w:val="20"/>
        </w:rPr>
        <w:t>{Position}</w:t>
      </w:r>
      <w:r w:rsidRPr="00E21EC1">
        <w:rPr>
          <w:rFonts w:ascii="Verdana" w:hAnsi="Verdana"/>
          <w:sz w:val="18"/>
          <w:szCs w:val="20"/>
        </w:rPr>
        <w:t>.</w:t>
      </w:r>
    </w:p>
    <w:p w14:paraId="29FA32F2" w14:textId="28F3BA84" w:rsidR="000E2609" w:rsidRPr="00B64748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sz w:val="18"/>
          <w:szCs w:val="20"/>
        </w:rPr>
        <w:t xml:space="preserve">Other highlights of my career that will help me make an immediate impact at </w:t>
      </w:r>
      <w:r w:rsidR="00E21EC1" w:rsidRPr="00E21EC1">
        <w:rPr>
          <w:rFonts w:ascii="Verdana" w:hAnsi="Verdana"/>
          <w:sz w:val="18"/>
          <w:szCs w:val="20"/>
        </w:rPr>
        <w:t>{Company}</w:t>
      </w:r>
      <w:r w:rsidRPr="00E21EC1">
        <w:rPr>
          <w:rFonts w:ascii="Verdana" w:hAnsi="Verdana"/>
          <w:sz w:val="18"/>
          <w:szCs w:val="20"/>
        </w:rPr>
        <w:t xml:space="preserve"> </w:t>
      </w:r>
      <w:r w:rsidRPr="00B64748">
        <w:rPr>
          <w:rFonts w:ascii="Verdana" w:hAnsi="Verdana"/>
          <w:sz w:val="18"/>
          <w:szCs w:val="20"/>
        </w:rPr>
        <w:t>include:</w:t>
      </w:r>
    </w:p>
    <w:p w14:paraId="686606DB" w14:textId="77777777" w:rsidR="00B64748" w:rsidRDefault="00B64748" w:rsidP="00B64748">
      <w:pPr>
        <w:pStyle w:val="ListParagraph"/>
        <w:spacing w:after="120"/>
        <w:rPr>
          <w:rFonts w:ascii="Verdana" w:hAnsi="Verdana"/>
          <w:sz w:val="18"/>
          <w:szCs w:val="20"/>
        </w:rPr>
      </w:pPr>
    </w:p>
    <w:p w14:paraId="6886CE04" w14:textId="210D14A0" w:rsidR="000E2609" w:rsidRPr="00B64748" w:rsidRDefault="000E2609" w:rsidP="00B64748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sz w:val="18"/>
          <w:szCs w:val="20"/>
        </w:rPr>
        <w:t>Led a large-scale, collaborative project with a multimillion-dollar budget resulting in the development of Mixed Reality software for gait rehabilitation at the University of Nebraska at Omaha.</w:t>
      </w:r>
    </w:p>
    <w:p w14:paraId="77C0BFAD" w14:textId="77777777" w:rsidR="00B64748" w:rsidRDefault="00B64748" w:rsidP="00B64748">
      <w:pPr>
        <w:pStyle w:val="ListParagraph"/>
        <w:spacing w:after="120"/>
        <w:rPr>
          <w:rFonts w:ascii="Verdana" w:hAnsi="Verdana"/>
          <w:sz w:val="18"/>
          <w:szCs w:val="20"/>
        </w:rPr>
      </w:pPr>
    </w:p>
    <w:p w14:paraId="169A59B4" w14:textId="409D9097" w:rsidR="000E2609" w:rsidRPr="00B64748" w:rsidRDefault="00B64748" w:rsidP="00B64748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18"/>
          <w:szCs w:val="20"/>
        </w:rPr>
      </w:pPr>
      <w:r>
        <w:t>O</w:t>
      </w:r>
      <w:r w:rsidR="000E2609" w:rsidRPr="00B64748">
        <w:rPr>
          <w:rFonts w:ascii="Verdana" w:hAnsi="Verdana"/>
          <w:sz w:val="18"/>
          <w:szCs w:val="20"/>
        </w:rPr>
        <w:t xml:space="preserve">ptimized complex algorithms from </w:t>
      </w:r>
      <w:proofErr w:type="spellStart"/>
      <w:r w:rsidR="000E2609" w:rsidRPr="00B64748">
        <w:rPr>
          <w:rFonts w:ascii="Verdana" w:hAnsi="Verdana"/>
          <w:sz w:val="18"/>
          <w:szCs w:val="20"/>
        </w:rPr>
        <w:t>Matlab</w:t>
      </w:r>
      <w:proofErr w:type="spellEnd"/>
      <w:r w:rsidR="000E2609" w:rsidRPr="00B64748">
        <w:rPr>
          <w:rFonts w:ascii="Verdana" w:hAnsi="Verdana"/>
          <w:sz w:val="18"/>
          <w:szCs w:val="20"/>
        </w:rPr>
        <w:t xml:space="preserve"> to C#, enabling seamless software performance for Mixed Reality software.</w:t>
      </w:r>
    </w:p>
    <w:p w14:paraId="14384EC8" w14:textId="77777777" w:rsidR="00B64748" w:rsidRDefault="00B64748" w:rsidP="00B64748">
      <w:pPr>
        <w:pStyle w:val="ListParagraph"/>
        <w:spacing w:after="120"/>
        <w:rPr>
          <w:rFonts w:ascii="Verdana" w:hAnsi="Verdana"/>
          <w:sz w:val="18"/>
          <w:szCs w:val="20"/>
        </w:rPr>
      </w:pPr>
    </w:p>
    <w:p w14:paraId="3A701799" w14:textId="38865359" w:rsidR="000E2609" w:rsidRPr="00B64748" w:rsidRDefault="000E2609" w:rsidP="00B64748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sz w:val="18"/>
          <w:szCs w:val="20"/>
        </w:rPr>
        <w:t>Engineered and implemented a centralized authentication system using TACACS+ and PAM modules at SENCORE Inc, streamlining authentication and improving access control.</w:t>
      </w:r>
    </w:p>
    <w:p w14:paraId="757226AA" w14:textId="77777777" w:rsidR="00B64748" w:rsidRDefault="00B64748" w:rsidP="00B64748">
      <w:pPr>
        <w:pStyle w:val="ListParagraph"/>
        <w:spacing w:after="120"/>
        <w:rPr>
          <w:rFonts w:ascii="Verdana" w:hAnsi="Verdana"/>
          <w:sz w:val="18"/>
          <w:szCs w:val="20"/>
        </w:rPr>
      </w:pPr>
    </w:p>
    <w:p w14:paraId="79460DD0" w14:textId="4F331324" w:rsidR="000E2609" w:rsidRDefault="000E2609" w:rsidP="00B64748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sz w:val="18"/>
          <w:szCs w:val="20"/>
        </w:rPr>
        <w:t>Delivered exceptional customer service to students and staff while maintaining open communication with colleagues and senior management to share updates on operations at Larson Commons.</w:t>
      </w:r>
    </w:p>
    <w:p w14:paraId="106C2A43" w14:textId="77777777" w:rsidR="00B64748" w:rsidRPr="00B64748" w:rsidRDefault="00B64748" w:rsidP="00B64748">
      <w:pPr>
        <w:pStyle w:val="ListParagraph"/>
        <w:spacing w:after="120"/>
        <w:rPr>
          <w:rFonts w:ascii="Verdana" w:hAnsi="Verdana"/>
          <w:sz w:val="18"/>
          <w:szCs w:val="20"/>
        </w:rPr>
      </w:pPr>
    </w:p>
    <w:p w14:paraId="0287F44C" w14:textId="5EC0967E" w:rsidR="00B64748" w:rsidRDefault="000E2609" w:rsidP="00B64748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18"/>
          <w:szCs w:val="20"/>
        </w:rPr>
      </w:pPr>
      <w:r w:rsidRPr="00B64748">
        <w:rPr>
          <w:rFonts w:ascii="Verdana" w:hAnsi="Verdana"/>
          <w:sz w:val="18"/>
          <w:szCs w:val="20"/>
        </w:rPr>
        <w:t>Consistently stayed up to date with the latest technology trends and advancements in software engineering, demonstrating my passion for the field.</w:t>
      </w:r>
    </w:p>
    <w:p w14:paraId="1D5A460E" w14:textId="77777777" w:rsidR="00B64748" w:rsidRPr="00B64748" w:rsidRDefault="00B64748" w:rsidP="00B64748">
      <w:pPr>
        <w:spacing w:after="120"/>
        <w:rPr>
          <w:rFonts w:ascii="Verdana" w:hAnsi="Verdana"/>
          <w:sz w:val="18"/>
          <w:szCs w:val="20"/>
        </w:rPr>
      </w:pPr>
    </w:p>
    <w:p w14:paraId="2A3F8FD1" w14:textId="53774133" w:rsidR="000E2609" w:rsidRPr="000E2609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>It would be a pleasure to work for your organization</w:t>
      </w:r>
      <w:r w:rsidR="00B64748">
        <w:rPr>
          <w:rFonts w:ascii="Verdana" w:hAnsi="Verdana"/>
          <w:sz w:val="18"/>
          <w:szCs w:val="20"/>
        </w:rPr>
        <w:t>,</w:t>
      </w:r>
      <w:r w:rsidRPr="000E2609">
        <w:rPr>
          <w:rFonts w:ascii="Verdana" w:hAnsi="Verdana"/>
          <w:sz w:val="18"/>
          <w:szCs w:val="20"/>
        </w:rPr>
        <w:t xml:space="preserve"> where innovation and collaboration are paramount. My resume will provide additional details concerning my accomplishments. I welcome the opportunity for an interview to further discuss the performance you can expect from me.</w:t>
      </w:r>
    </w:p>
    <w:p w14:paraId="637CFFD1" w14:textId="77777777" w:rsidR="000E2609" w:rsidRPr="000E2609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>Thank you in advance for your time and consideration. I look forward to hearing from you soon.</w:t>
      </w:r>
    </w:p>
    <w:p w14:paraId="4D6EEC49" w14:textId="7FDDF622" w:rsidR="000E2609" w:rsidRPr="00B64748" w:rsidRDefault="000E2609" w:rsidP="000E2609">
      <w:pPr>
        <w:spacing w:after="120"/>
        <w:rPr>
          <w:rFonts w:ascii="Verdana" w:hAnsi="Verdana"/>
          <w:sz w:val="18"/>
          <w:szCs w:val="20"/>
        </w:rPr>
      </w:pPr>
      <w:r w:rsidRPr="000E2609">
        <w:rPr>
          <w:rFonts w:ascii="Verdana" w:hAnsi="Verdana"/>
          <w:sz w:val="18"/>
          <w:szCs w:val="20"/>
        </w:rPr>
        <w:t>Sincerely,</w:t>
      </w:r>
    </w:p>
    <w:p w14:paraId="01386147" w14:textId="77777777" w:rsidR="00B64748" w:rsidRPr="000E2609" w:rsidRDefault="00B64748" w:rsidP="000E2609">
      <w:pPr>
        <w:spacing w:after="120"/>
        <w:rPr>
          <w:rFonts w:ascii="Verdana" w:hAnsi="Verdana"/>
          <w:sz w:val="18"/>
          <w:szCs w:val="20"/>
        </w:rPr>
      </w:pPr>
    </w:p>
    <w:p w14:paraId="4D1D6F19" w14:textId="77777777" w:rsidR="00B64748" w:rsidRPr="00B64748" w:rsidRDefault="00B64748" w:rsidP="00B64748">
      <w:pPr>
        <w:spacing w:after="120"/>
        <w:rPr>
          <w:rFonts w:ascii="Verdana" w:hAnsi="Verdana"/>
          <w:b/>
          <w:bCs/>
          <w:i/>
          <w:iCs/>
        </w:rPr>
      </w:pPr>
      <w:r w:rsidRPr="00B64748">
        <w:rPr>
          <w:rFonts w:ascii="Verdana" w:hAnsi="Verdana"/>
          <w:b/>
          <w:bCs/>
          <w:i/>
          <w:iCs/>
        </w:rPr>
        <w:t>Pubudu Wijesooriya</w:t>
      </w:r>
    </w:p>
    <w:p w14:paraId="0AA2D801" w14:textId="7AADFD5E" w:rsidR="00F13748" w:rsidRPr="00B64748" w:rsidRDefault="00F13748" w:rsidP="00F13748">
      <w:pPr>
        <w:spacing w:after="120"/>
        <w:rPr>
          <w:rFonts w:ascii="Verdana" w:hAnsi="Verdana"/>
          <w:sz w:val="18"/>
          <w:szCs w:val="20"/>
        </w:rPr>
      </w:pPr>
    </w:p>
    <w:sectPr w:rsidR="00F13748" w:rsidRPr="00B64748" w:rsidSect="00693D26"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5D43" w14:textId="77777777" w:rsidR="00390A50" w:rsidRDefault="00390A50" w:rsidP="007D46D0">
      <w:pPr>
        <w:spacing w:after="0" w:line="240" w:lineRule="auto"/>
      </w:pPr>
      <w:r>
        <w:separator/>
      </w:r>
    </w:p>
  </w:endnote>
  <w:endnote w:type="continuationSeparator" w:id="0">
    <w:p w14:paraId="6C2E2DCA" w14:textId="77777777" w:rsidR="00390A50" w:rsidRDefault="00390A50" w:rsidP="007D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36B7" w14:textId="77777777" w:rsidR="00390A50" w:rsidRDefault="00390A50" w:rsidP="007D46D0">
      <w:pPr>
        <w:spacing w:after="0" w:line="240" w:lineRule="auto"/>
      </w:pPr>
      <w:r>
        <w:separator/>
      </w:r>
    </w:p>
  </w:footnote>
  <w:footnote w:type="continuationSeparator" w:id="0">
    <w:p w14:paraId="39D60639" w14:textId="77777777" w:rsidR="00390A50" w:rsidRDefault="00390A50" w:rsidP="007D4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585D"/>
    <w:multiLevelType w:val="hybridMultilevel"/>
    <w:tmpl w:val="679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552"/>
    <w:multiLevelType w:val="hybridMultilevel"/>
    <w:tmpl w:val="1F008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600724"/>
    <w:multiLevelType w:val="hybridMultilevel"/>
    <w:tmpl w:val="9F4CAC2C"/>
    <w:lvl w:ilvl="0" w:tplc="976812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6A7606"/>
    <w:multiLevelType w:val="hybridMultilevel"/>
    <w:tmpl w:val="43988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476F4"/>
    <w:multiLevelType w:val="hybridMultilevel"/>
    <w:tmpl w:val="42C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055EF"/>
    <w:multiLevelType w:val="hybridMultilevel"/>
    <w:tmpl w:val="6ABAF2C2"/>
    <w:lvl w:ilvl="0" w:tplc="9552DB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B7BEE"/>
    <w:multiLevelType w:val="hybridMultilevel"/>
    <w:tmpl w:val="3FD0A418"/>
    <w:lvl w:ilvl="0" w:tplc="14962E08">
      <w:start w:val="1"/>
      <w:numFmt w:val="bullet"/>
      <w:lvlText w:val="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84D286E"/>
    <w:multiLevelType w:val="hybridMultilevel"/>
    <w:tmpl w:val="86ECA87A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E35076"/>
    <w:multiLevelType w:val="hybridMultilevel"/>
    <w:tmpl w:val="097673BA"/>
    <w:lvl w:ilvl="0" w:tplc="04090009">
      <w:start w:val="1"/>
      <w:numFmt w:val="bullet"/>
      <w:lvlText w:val="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154EF3"/>
    <w:multiLevelType w:val="hybridMultilevel"/>
    <w:tmpl w:val="2B221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17C7D"/>
    <w:multiLevelType w:val="hybridMultilevel"/>
    <w:tmpl w:val="19FAE55E"/>
    <w:lvl w:ilvl="0" w:tplc="0409000B">
      <w:start w:val="1"/>
      <w:numFmt w:val="bullet"/>
      <w:lvlText w:val="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E9E74AF"/>
    <w:multiLevelType w:val="hybridMultilevel"/>
    <w:tmpl w:val="6002C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24FC3"/>
    <w:multiLevelType w:val="hybridMultilevel"/>
    <w:tmpl w:val="61BE2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F36417"/>
    <w:multiLevelType w:val="hybridMultilevel"/>
    <w:tmpl w:val="0EFA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241E2B"/>
    <w:multiLevelType w:val="hybridMultilevel"/>
    <w:tmpl w:val="2B90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9745">
    <w:abstractNumId w:val="15"/>
  </w:num>
  <w:num w:numId="2" w16cid:durableId="176963973">
    <w:abstractNumId w:val="2"/>
  </w:num>
  <w:num w:numId="3" w16cid:durableId="804272329">
    <w:abstractNumId w:val="10"/>
  </w:num>
  <w:num w:numId="4" w16cid:durableId="1492718856">
    <w:abstractNumId w:val="8"/>
  </w:num>
  <w:num w:numId="5" w16cid:durableId="1857421862">
    <w:abstractNumId w:val="3"/>
  </w:num>
  <w:num w:numId="6" w16cid:durableId="1608269940">
    <w:abstractNumId w:val="17"/>
  </w:num>
  <w:num w:numId="7" w16cid:durableId="1096705205">
    <w:abstractNumId w:val="6"/>
  </w:num>
  <w:num w:numId="8" w16cid:durableId="1827241258">
    <w:abstractNumId w:val="18"/>
  </w:num>
  <w:num w:numId="9" w16cid:durableId="916211150">
    <w:abstractNumId w:val="1"/>
  </w:num>
  <w:num w:numId="10" w16cid:durableId="1217736356">
    <w:abstractNumId w:val="12"/>
  </w:num>
  <w:num w:numId="11" w16cid:durableId="10301777">
    <w:abstractNumId w:val="11"/>
  </w:num>
  <w:num w:numId="12" w16cid:durableId="1424372826">
    <w:abstractNumId w:val="16"/>
  </w:num>
  <w:num w:numId="13" w16cid:durableId="1773353375">
    <w:abstractNumId w:val="14"/>
  </w:num>
  <w:num w:numId="14" w16cid:durableId="1799371373">
    <w:abstractNumId w:val="7"/>
  </w:num>
  <w:num w:numId="15" w16cid:durableId="781803173">
    <w:abstractNumId w:val="9"/>
  </w:num>
  <w:num w:numId="16" w16cid:durableId="1401754525">
    <w:abstractNumId w:val="0"/>
  </w:num>
  <w:num w:numId="17" w16cid:durableId="1118262191">
    <w:abstractNumId w:val="4"/>
  </w:num>
  <w:num w:numId="18" w16cid:durableId="1213930160">
    <w:abstractNumId w:val="5"/>
  </w:num>
  <w:num w:numId="19" w16cid:durableId="1799371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TEwNDU2tTA3MTdU0lEKTi0uzszPAykwNKoFADur0n8tAAAA"/>
  </w:docVars>
  <w:rsids>
    <w:rsidRoot w:val="00703B0F"/>
    <w:rsid w:val="00007472"/>
    <w:rsid w:val="000E2609"/>
    <w:rsid w:val="000F02E3"/>
    <w:rsid w:val="000F1973"/>
    <w:rsid w:val="00103BE3"/>
    <w:rsid w:val="00151CA9"/>
    <w:rsid w:val="001A04FD"/>
    <w:rsid w:val="001A6482"/>
    <w:rsid w:val="001D7F14"/>
    <w:rsid w:val="00203B00"/>
    <w:rsid w:val="00220650"/>
    <w:rsid w:val="00263DFF"/>
    <w:rsid w:val="00264823"/>
    <w:rsid w:val="002924D0"/>
    <w:rsid w:val="00324081"/>
    <w:rsid w:val="00373AFB"/>
    <w:rsid w:val="003909F9"/>
    <w:rsid w:val="00390A50"/>
    <w:rsid w:val="003D63B6"/>
    <w:rsid w:val="003E7AD9"/>
    <w:rsid w:val="00443C07"/>
    <w:rsid w:val="00463946"/>
    <w:rsid w:val="004D2820"/>
    <w:rsid w:val="004D3DE9"/>
    <w:rsid w:val="004D6A26"/>
    <w:rsid w:val="004E50B5"/>
    <w:rsid w:val="00506083"/>
    <w:rsid w:val="005E54AD"/>
    <w:rsid w:val="006264FC"/>
    <w:rsid w:val="0066518B"/>
    <w:rsid w:val="00693D26"/>
    <w:rsid w:val="00697F6F"/>
    <w:rsid w:val="006B7D91"/>
    <w:rsid w:val="006C6837"/>
    <w:rsid w:val="006D78AD"/>
    <w:rsid w:val="006F60EF"/>
    <w:rsid w:val="006F7BF3"/>
    <w:rsid w:val="00703B0F"/>
    <w:rsid w:val="00714E91"/>
    <w:rsid w:val="007D46D0"/>
    <w:rsid w:val="007E75C3"/>
    <w:rsid w:val="00807D8E"/>
    <w:rsid w:val="00822D71"/>
    <w:rsid w:val="00852BE5"/>
    <w:rsid w:val="00874EE5"/>
    <w:rsid w:val="008D2A21"/>
    <w:rsid w:val="009078A1"/>
    <w:rsid w:val="00945436"/>
    <w:rsid w:val="009A3995"/>
    <w:rsid w:val="009B4F58"/>
    <w:rsid w:val="009C2FB9"/>
    <w:rsid w:val="009D0AB3"/>
    <w:rsid w:val="009D1CE4"/>
    <w:rsid w:val="009D3453"/>
    <w:rsid w:val="00A03289"/>
    <w:rsid w:val="00A22A0C"/>
    <w:rsid w:val="00A462F4"/>
    <w:rsid w:val="00A6190F"/>
    <w:rsid w:val="00A74828"/>
    <w:rsid w:val="00A95262"/>
    <w:rsid w:val="00AB5C04"/>
    <w:rsid w:val="00AE3B30"/>
    <w:rsid w:val="00B15C01"/>
    <w:rsid w:val="00B37C04"/>
    <w:rsid w:val="00B64748"/>
    <w:rsid w:val="00BA06A0"/>
    <w:rsid w:val="00BD0123"/>
    <w:rsid w:val="00BE5802"/>
    <w:rsid w:val="00C14C62"/>
    <w:rsid w:val="00C44396"/>
    <w:rsid w:val="00C94F5D"/>
    <w:rsid w:val="00CE7275"/>
    <w:rsid w:val="00D63431"/>
    <w:rsid w:val="00D76AEB"/>
    <w:rsid w:val="00DD038B"/>
    <w:rsid w:val="00E21EC1"/>
    <w:rsid w:val="00E824CA"/>
    <w:rsid w:val="00F11BBC"/>
    <w:rsid w:val="00F13748"/>
    <w:rsid w:val="00F67576"/>
    <w:rsid w:val="00F737BB"/>
    <w:rsid w:val="00FA5E80"/>
    <w:rsid w:val="00FA7BF5"/>
    <w:rsid w:val="00F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9703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0F19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1973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F5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9B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6D0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D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D0"/>
    <w:rPr>
      <w:rFonts w:ascii="Calibri" w:eastAsia="Calibri" w:hAnsi="Calibri" w:cs="Times New Roman"/>
    </w:rPr>
  </w:style>
  <w:style w:type="character" w:styleId="CommentReference">
    <w:name w:val="annotation reference"/>
    <w:unhideWhenUsed/>
    <w:rsid w:val="00F13748"/>
    <w:rPr>
      <w:sz w:val="16"/>
      <w:szCs w:val="16"/>
    </w:rPr>
  </w:style>
  <w:style w:type="paragraph" w:customStyle="1" w:styleId="Normal1">
    <w:name w:val="Normal1"/>
    <w:rsid w:val="00F1374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748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748"/>
    <w:rPr>
      <w:rFonts w:ascii="Calibri" w:eastAsia="Calibri" w:hAnsi="Calibri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2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A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0A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1A648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A6482"/>
    <w:rPr>
      <w:rFonts w:ascii="Courier New" w:eastAsia="Times New Roman" w:hAnsi="Courier New" w:cs="Courier New"/>
      <w:sz w:val="20"/>
      <w:szCs w:val="20"/>
    </w:rPr>
  </w:style>
  <w:style w:type="character" w:customStyle="1" w:styleId="emoji">
    <w:name w:val="emoji"/>
    <w:basedOn w:val="DefaultParagraphFont"/>
    <w:rsid w:val="001A6482"/>
  </w:style>
  <w:style w:type="character" w:styleId="FollowedHyperlink">
    <w:name w:val="FollowedHyperlink"/>
    <w:basedOn w:val="DefaultParagraphFont"/>
    <w:uiPriority w:val="99"/>
    <w:semiHidden/>
    <w:unhideWhenUsed/>
    <w:rsid w:val="001A6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budu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ew\Documents\My%20Improved%20Resume\Stylized%20Templates\Dynamic%20C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Dynamic CL Template.dotx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2023-05-13T17:46:00Z</dcterms:created>
  <dcterms:modified xsi:type="dcterms:W3CDTF">2023-05-17T19:50:00Z</dcterms:modified>
</cp:coreProperties>
</file>